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E2A" w14:textId="55361087" w:rsidR="002A4D5E" w:rsidRDefault="00D76227" w:rsidP="000C55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Your wife left you</w:t>
      </w:r>
      <w:r w:rsidR="00BE0F31">
        <w:rPr>
          <w:rFonts w:ascii="Times New Roman" w:hAnsi="Times New Roman" w:cs="Times New Roman"/>
          <w:sz w:val="24"/>
          <w:szCs w:val="24"/>
        </w:rPr>
        <w:t>.</w:t>
      </w:r>
      <w:bookmarkStart w:id="0" w:name="_GoBack"/>
      <w:bookmarkEnd w:id="0"/>
    </w:p>
    <w:p w14:paraId="2B7F60CF" w14:textId="77777777" w:rsidR="002A4D5E" w:rsidRDefault="002A4D5E" w:rsidP="000C550A">
      <w:pPr>
        <w:spacing w:after="0" w:line="240" w:lineRule="auto"/>
        <w:jc w:val="both"/>
        <w:rPr>
          <w:rFonts w:ascii="Times New Roman" w:hAnsi="Times New Roman" w:cs="Times New Roman"/>
          <w:sz w:val="24"/>
          <w:szCs w:val="24"/>
        </w:rPr>
      </w:pPr>
    </w:p>
    <w:p w14:paraId="09E0D791" w14:textId="3DFAB987" w:rsidR="002A4D5E" w:rsidRDefault="001932E7" w:rsidP="000C55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 wasn’t your fault though.</w:t>
      </w:r>
      <w:r w:rsidR="002A4D5E">
        <w:rPr>
          <w:rFonts w:ascii="Times New Roman" w:hAnsi="Times New Roman" w:cs="Times New Roman"/>
          <w:sz w:val="24"/>
          <w:szCs w:val="24"/>
        </w:rPr>
        <w:t xml:space="preserve"> You swear it wasn’t. The fault laid with her for looking through your texts. The fault laid with your mistress for texting you about that gynecology appointment. The fault laid with this cruel world for giving you such a short straw. Blame anyone but yourself.</w:t>
      </w:r>
      <w:r w:rsidR="00F72BB0">
        <w:rPr>
          <w:rFonts w:ascii="Times New Roman" w:hAnsi="Times New Roman" w:cs="Times New Roman"/>
          <w:sz w:val="24"/>
          <w:szCs w:val="24"/>
        </w:rPr>
        <w:t xml:space="preserve"> Howl and cry, because it wasn’t your fault. It was never your fault, and never would be your fault.</w:t>
      </w:r>
    </w:p>
    <w:p w14:paraId="4AA21AD8" w14:textId="77777777" w:rsidR="002A4D5E" w:rsidRDefault="002A4D5E" w:rsidP="000C550A">
      <w:pPr>
        <w:spacing w:after="0" w:line="240" w:lineRule="auto"/>
        <w:jc w:val="both"/>
        <w:rPr>
          <w:rFonts w:ascii="Times New Roman" w:hAnsi="Times New Roman" w:cs="Times New Roman"/>
          <w:sz w:val="24"/>
          <w:szCs w:val="24"/>
        </w:rPr>
      </w:pPr>
    </w:p>
    <w:p w14:paraId="30B0A909" w14:textId="12CD6E9D" w:rsidR="002A4D5E" w:rsidRDefault="001932E7" w:rsidP="000C55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 fought day in, day out</w:t>
      </w:r>
      <w:r w:rsidR="002A4D5E">
        <w:rPr>
          <w:rFonts w:ascii="Times New Roman" w:hAnsi="Times New Roman" w:cs="Times New Roman"/>
          <w:sz w:val="24"/>
          <w:szCs w:val="24"/>
        </w:rPr>
        <w:t xml:space="preserve">, wondering when you would finally snap. </w:t>
      </w:r>
      <w:r>
        <w:rPr>
          <w:rFonts w:ascii="Times New Roman" w:hAnsi="Times New Roman" w:cs="Times New Roman"/>
          <w:sz w:val="24"/>
          <w:szCs w:val="24"/>
        </w:rPr>
        <w:t>Nine-to-five in two</w:t>
      </w:r>
      <w:r w:rsidR="002A4D5E">
        <w:rPr>
          <w:rFonts w:ascii="Times New Roman" w:hAnsi="Times New Roman" w:cs="Times New Roman"/>
          <w:sz w:val="24"/>
          <w:szCs w:val="24"/>
        </w:rPr>
        <w:t>-</w:t>
      </w:r>
      <w:r>
        <w:rPr>
          <w:rFonts w:ascii="Times New Roman" w:hAnsi="Times New Roman" w:cs="Times New Roman"/>
          <w:sz w:val="24"/>
          <w:szCs w:val="24"/>
        </w:rPr>
        <w:t>hour traffic, two spoiled brats, a mortgage you couldn’t pay off</w:t>
      </w:r>
      <w:r w:rsidR="002A4D5E">
        <w:rPr>
          <w:rFonts w:ascii="Times New Roman" w:hAnsi="Times New Roman" w:cs="Times New Roman"/>
          <w:sz w:val="24"/>
          <w:szCs w:val="24"/>
        </w:rPr>
        <w:t>, and to top it all off: a fifteen-year marriage whose honeymoon period died the same night the bow was tied</w:t>
      </w:r>
      <w:r>
        <w:rPr>
          <w:rFonts w:ascii="Times New Roman" w:hAnsi="Times New Roman" w:cs="Times New Roman"/>
          <w:sz w:val="24"/>
          <w:szCs w:val="24"/>
        </w:rPr>
        <w:t>.</w:t>
      </w:r>
      <w:r w:rsidR="002A4D5E">
        <w:rPr>
          <w:rFonts w:ascii="Times New Roman" w:hAnsi="Times New Roman" w:cs="Times New Roman"/>
          <w:sz w:val="24"/>
          <w:szCs w:val="24"/>
        </w:rPr>
        <w:t xml:space="preserve"> </w:t>
      </w:r>
    </w:p>
    <w:p w14:paraId="5D4E6A5F" w14:textId="77777777" w:rsidR="002A4D5E" w:rsidRDefault="002A4D5E" w:rsidP="000C550A">
      <w:pPr>
        <w:spacing w:after="0" w:line="240" w:lineRule="auto"/>
        <w:jc w:val="both"/>
        <w:rPr>
          <w:rFonts w:ascii="Times New Roman" w:hAnsi="Times New Roman" w:cs="Times New Roman"/>
          <w:sz w:val="24"/>
          <w:szCs w:val="24"/>
        </w:rPr>
      </w:pPr>
    </w:p>
    <w:p w14:paraId="67655457" w14:textId="47ECAA4F" w:rsidR="00D76227" w:rsidRDefault="002A4D5E" w:rsidP="000C55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It’s a wonder why how you lasted so long.</w:t>
      </w:r>
    </w:p>
    <w:p w14:paraId="35F74725" w14:textId="77777777" w:rsidR="002A4D5E" w:rsidRDefault="002A4D5E" w:rsidP="000C550A">
      <w:pPr>
        <w:spacing w:after="0" w:line="240" w:lineRule="auto"/>
        <w:jc w:val="both"/>
        <w:rPr>
          <w:rFonts w:ascii="Times New Roman" w:hAnsi="Times New Roman" w:cs="Times New Roman"/>
          <w:sz w:val="24"/>
          <w:szCs w:val="24"/>
        </w:rPr>
      </w:pPr>
    </w:p>
    <w:p w14:paraId="297401D7" w14:textId="3E5204D6" w:rsidR="001932E7" w:rsidRDefault="001932E7" w:rsidP="000C55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Life sucks. You learned how to deal with it though. Making lemons out of lemonade as they say. </w:t>
      </w:r>
      <w:r w:rsidR="00F72BB0">
        <w:rPr>
          <w:rFonts w:ascii="Times New Roman" w:hAnsi="Times New Roman" w:cs="Times New Roman"/>
          <w:sz w:val="24"/>
          <w:szCs w:val="24"/>
        </w:rPr>
        <w:t xml:space="preserve">Find the </w:t>
      </w:r>
      <w:proofErr w:type="gramStart"/>
      <w:r w:rsidR="00F72BB0">
        <w:rPr>
          <w:rFonts w:ascii="Times New Roman" w:hAnsi="Times New Roman" w:cs="Times New Roman"/>
          <w:sz w:val="24"/>
          <w:szCs w:val="24"/>
        </w:rPr>
        <w:t>little things</w:t>
      </w:r>
      <w:proofErr w:type="gramEnd"/>
      <w:r w:rsidR="00F72BB0">
        <w:rPr>
          <w:rFonts w:ascii="Times New Roman" w:hAnsi="Times New Roman" w:cs="Times New Roman"/>
          <w:sz w:val="24"/>
          <w:szCs w:val="24"/>
        </w:rPr>
        <w:t xml:space="preserve"> to smile about. Your job paid well, the brats were a little cute, and old uncle J promised to bail you out the moment he made his next sale.</w:t>
      </w:r>
    </w:p>
    <w:p w14:paraId="6B906B7E" w14:textId="1E78B43E" w:rsidR="00F72BB0" w:rsidRDefault="00F72BB0" w:rsidP="000C550A">
      <w:pPr>
        <w:spacing w:after="0" w:line="240" w:lineRule="auto"/>
        <w:jc w:val="both"/>
        <w:rPr>
          <w:rFonts w:ascii="Times New Roman" w:hAnsi="Times New Roman" w:cs="Times New Roman"/>
          <w:sz w:val="24"/>
          <w:szCs w:val="24"/>
        </w:rPr>
      </w:pPr>
    </w:p>
    <w:p w14:paraId="17A75E8E" w14:textId="7FC5271C" w:rsidR="00F72BB0" w:rsidRDefault="00F72BB0" w:rsidP="000C55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only one you couldn’t find any good in was your wife.</w:t>
      </w:r>
    </w:p>
    <w:p w14:paraId="6497DE11" w14:textId="312F1E86" w:rsidR="00F72BB0" w:rsidRDefault="00F72BB0" w:rsidP="000C550A">
      <w:pPr>
        <w:spacing w:after="0" w:line="240" w:lineRule="auto"/>
        <w:jc w:val="both"/>
        <w:rPr>
          <w:rFonts w:ascii="Times New Roman" w:hAnsi="Times New Roman" w:cs="Times New Roman"/>
          <w:sz w:val="24"/>
          <w:szCs w:val="24"/>
        </w:rPr>
      </w:pPr>
    </w:p>
    <w:p w14:paraId="57AF5D71" w14:textId="66EC9395" w:rsidR="008F0182" w:rsidRDefault="00F72BB0"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did it all go wrong? </w:t>
      </w:r>
      <w:r w:rsidR="0052368B">
        <w:rPr>
          <w:rFonts w:ascii="Times New Roman" w:hAnsi="Times New Roman" w:cs="Times New Roman"/>
          <w:sz w:val="24"/>
          <w:szCs w:val="24"/>
        </w:rPr>
        <w:t>Before her things were going so well. All throughout high school and college, you were top of the class grades, star of the football team, and all that good jazz.</w:t>
      </w:r>
    </w:p>
    <w:p w14:paraId="1CE6BA36" w14:textId="5A825F7D" w:rsidR="0052368B" w:rsidRDefault="0052368B" w:rsidP="0052368B">
      <w:pPr>
        <w:spacing w:after="0" w:line="240" w:lineRule="auto"/>
        <w:jc w:val="both"/>
        <w:rPr>
          <w:rFonts w:ascii="Times New Roman" w:hAnsi="Times New Roman" w:cs="Times New Roman"/>
          <w:sz w:val="24"/>
          <w:szCs w:val="24"/>
        </w:rPr>
      </w:pPr>
    </w:p>
    <w:p w14:paraId="56962F40" w14:textId="17D9F8E3" w:rsidR="0052368B" w:rsidRDefault="0052368B"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you had to pin a point, it would have to be her. Your chemistry at that party was great. The red dress she wore looked great, and it looked even better on the floor. One night became a week, then a month, then a year.</w:t>
      </w:r>
    </w:p>
    <w:p w14:paraId="202DE30D" w14:textId="1B6C213F" w:rsidR="0052368B" w:rsidRDefault="0052368B" w:rsidP="0052368B">
      <w:pPr>
        <w:spacing w:after="0" w:line="240" w:lineRule="auto"/>
        <w:jc w:val="both"/>
        <w:rPr>
          <w:rFonts w:ascii="Times New Roman" w:hAnsi="Times New Roman" w:cs="Times New Roman"/>
          <w:sz w:val="24"/>
          <w:szCs w:val="24"/>
        </w:rPr>
      </w:pPr>
    </w:p>
    <w:p w14:paraId="1E443838" w14:textId="76E46F27" w:rsidR="0052368B" w:rsidRDefault="0052368B"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Before you knew it, you’re walking down the aisle, thinking about how nice her white dress would look on the floor.</w:t>
      </w:r>
    </w:p>
    <w:p w14:paraId="34892D9F" w14:textId="0DA7E962" w:rsidR="0052368B" w:rsidRDefault="0052368B" w:rsidP="0052368B">
      <w:pPr>
        <w:spacing w:after="0" w:line="240" w:lineRule="auto"/>
        <w:jc w:val="both"/>
        <w:rPr>
          <w:rFonts w:ascii="Times New Roman" w:hAnsi="Times New Roman" w:cs="Times New Roman"/>
          <w:sz w:val="24"/>
          <w:szCs w:val="24"/>
        </w:rPr>
      </w:pPr>
    </w:p>
    <w:p w14:paraId="7DB1060D" w14:textId="240813B7" w:rsidR="0052368B" w:rsidRDefault="0052368B"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Married life wasn’t as nice as you hoped. It started well, but the stress of adult living got to you. Endless taxes, the shitty in-laws, and no time to yourself.</w:t>
      </w:r>
    </w:p>
    <w:p w14:paraId="45BA871E" w14:textId="7000F9A3" w:rsidR="0052368B" w:rsidRDefault="0052368B"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And now you find yourself here, lying in your car parked </w:t>
      </w:r>
      <w:r w:rsidR="008B2F74">
        <w:rPr>
          <w:rFonts w:ascii="Times New Roman" w:hAnsi="Times New Roman" w:cs="Times New Roman"/>
          <w:sz w:val="24"/>
          <w:szCs w:val="24"/>
        </w:rPr>
        <w:t>on the side of the highway in the middle of bumfuck nowhere</w:t>
      </w:r>
      <w:r>
        <w:rPr>
          <w:rFonts w:ascii="Times New Roman" w:hAnsi="Times New Roman" w:cs="Times New Roman"/>
          <w:sz w:val="24"/>
          <w:szCs w:val="24"/>
        </w:rPr>
        <w:t>, wondering how you could have let it go so wrong.</w:t>
      </w:r>
    </w:p>
    <w:p w14:paraId="2DFE1C53" w14:textId="089169C8" w:rsidR="008B2F74" w:rsidRDefault="008B2F74" w:rsidP="0052368B">
      <w:pPr>
        <w:spacing w:after="0" w:line="240" w:lineRule="auto"/>
        <w:jc w:val="both"/>
        <w:rPr>
          <w:rFonts w:ascii="Times New Roman" w:hAnsi="Times New Roman" w:cs="Times New Roman"/>
          <w:sz w:val="24"/>
          <w:szCs w:val="24"/>
        </w:rPr>
      </w:pPr>
    </w:p>
    <w:p w14:paraId="4D93D806" w14:textId="5D51DC2B" w:rsidR="008B2F74" w:rsidRDefault="008B2F74"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 one understands you. They don’t understand the struggle you lived through. If they understood, then they wouldn’t have shut the door in your face. If they understood, you’d be the one with custody, not her.</w:t>
      </w:r>
    </w:p>
    <w:p w14:paraId="2878574E" w14:textId="2BBA2494" w:rsidR="008B2F74" w:rsidRDefault="008B2F74" w:rsidP="0052368B">
      <w:pPr>
        <w:spacing w:after="0" w:line="240" w:lineRule="auto"/>
        <w:jc w:val="both"/>
        <w:rPr>
          <w:rFonts w:ascii="Times New Roman" w:hAnsi="Times New Roman" w:cs="Times New Roman"/>
          <w:sz w:val="24"/>
          <w:szCs w:val="24"/>
        </w:rPr>
      </w:pPr>
    </w:p>
    <w:p w14:paraId="1F1A020E" w14:textId="4E895B2F" w:rsidR="008B2F74" w:rsidRDefault="008B2F74"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only they understood.</w:t>
      </w:r>
    </w:p>
    <w:p w14:paraId="067C09F2" w14:textId="5F9643A8" w:rsidR="008B2F74" w:rsidRDefault="008B2F74" w:rsidP="0052368B">
      <w:pPr>
        <w:spacing w:after="0" w:line="240" w:lineRule="auto"/>
        <w:jc w:val="both"/>
        <w:rPr>
          <w:rFonts w:ascii="Times New Roman" w:hAnsi="Times New Roman" w:cs="Times New Roman"/>
          <w:sz w:val="24"/>
          <w:szCs w:val="24"/>
        </w:rPr>
      </w:pPr>
    </w:p>
    <w:p w14:paraId="22AE6D75" w14:textId="52D39E19" w:rsidR="008B2F74" w:rsidRDefault="008B2F74"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You’re out of gas and have no money.</w:t>
      </w:r>
      <w:r w:rsidR="00AE45CD">
        <w:rPr>
          <w:rFonts w:ascii="Times New Roman" w:hAnsi="Times New Roman" w:cs="Times New Roman"/>
          <w:sz w:val="24"/>
          <w:szCs w:val="24"/>
        </w:rPr>
        <w:t xml:space="preserve"> There’s food nearby, but how could you take it? That stuff was the result of months of </w:t>
      </w:r>
      <w:proofErr w:type="gramStart"/>
      <w:r w:rsidR="00AE45CD">
        <w:rPr>
          <w:rFonts w:ascii="Times New Roman" w:hAnsi="Times New Roman" w:cs="Times New Roman"/>
          <w:sz w:val="24"/>
          <w:szCs w:val="24"/>
        </w:rPr>
        <w:t>hard work</w:t>
      </w:r>
      <w:proofErr w:type="gramEnd"/>
      <w:r w:rsidR="00AE45CD">
        <w:rPr>
          <w:rFonts w:ascii="Times New Roman" w:hAnsi="Times New Roman" w:cs="Times New Roman"/>
          <w:sz w:val="24"/>
          <w:szCs w:val="24"/>
        </w:rPr>
        <w:t>. A farmer’s life wasn’t easy. Early morning, late nights working under the sweltering sun.</w:t>
      </w:r>
      <w:r w:rsidR="00253B23">
        <w:rPr>
          <w:rFonts w:ascii="Times New Roman" w:hAnsi="Times New Roman" w:cs="Times New Roman"/>
          <w:sz w:val="24"/>
          <w:szCs w:val="24"/>
        </w:rPr>
        <w:t xml:space="preserve"> They’re an underappreciated lot.</w:t>
      </w:r>
    </w:p>
    <w:p w14:paraId="1B650E0F" w14:textId="0ED91B49" w:rsidR="00253B23" w:rsidRDefault="00253B23" w:rsidP="0052368B">
      <w:pPr>
        <w:spacing w:after="0" w:line="240" w:lineRule="auto"/>
        <w:jc w:val="both"/>
        <w:rPr>
          <w:rFonts w:ascii="Times New Roman" w:hAnsi="Times New Roman" w:cs="Times New Roman"/>
          <w:sz w:val="24"/>
          <w:szCs w:val="24"/>
        </w:rPr>
      </w:pPr>
    </w:p>
    <w:p w14:paraId="1C74E2C1" w14:textId="77777777" w:rsidR="00253B23" w:rsidRDefault="00253B23"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Course, you weren’t thinking of that. Nope. Not at all. Why? Cause you’re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complete and utter jackass.</w:t>
      </w:r>
    </w:p>
    <w:p w14:paraId="68DD379E" w14:textId="77777777" w:rsidR="00253B23" w:rsidRDefault="00253B23" w:rsidP="0052368B">
      <w:pPr>
        <w:spacing w:after="0" w:line="240" w:lineRule="auto"/>
        <w:jc w:val="both"/>
        <w:rPr>
          <w:rFonts w:ascii="Times New Roman" w:hAnsi="Times New Roman" w:cs="Times New Roman"/>
          <w:sz w:val="24"/>
          <w:szCs w:val="24"/>
        </w:rPr>
      </w:pPr>
    </w:p>
    <w:p w14:paraId="39F87E16" w14:textId="18255C7E" w:rsidR="00253B23" w:rsidRDefault="00253B23"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All you could think about was how terrible the farmers were. Born with a silver spoon in their mouth, they didn’t understand the struggle of living 9-5 in the suburban hellhole.</w:t>
      </w:r>
    </w:p>
    <w:p w14:paraId="6C5A0E5C" w14:textId="55E5CF4A" w:rsidR="00253B23" w:rsidRDefault="00253B23" w:rsidP="0052368B">
      <w:pPr>
        <w:spacing w:after="0" w:line="240" w:lineRule="auto"/>
        <w:jc w:val="both"/>
        <w:rPr>
          <w:rFonts w:ascii="Times New Roman" w:hAnsi="Times New Roman" w:cs="Times New Roman"/>
          <w:sz w:val="24"/>
          <w:szCs w:val="24"/>
        </w:rPr>
      </w:pPr>
    </w:p>
    <w:p w14:paraId="6C4E2B10" w14:textId="7DD11347" w:rsidR="00253B23" w:rsidRPr="007538B4" w:rsidRDefault="00253B23" w:rsidP="005236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up from your lying position, you exited the car and approached the fields…</w:t>
      </w:r>
    </w:p>
    <w:sectPr w:rsidR="00253B23" w:rsidRPr="007538B4" w:rsidSect="007A0E74">
      <w:pgSz w:w="8395" w:h="1190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0A"/>
    <w:rsid w:val="000C550A"/>
    <w:rsid w:val="001871B4"/>
    <w:rsid w:val="001932E7"/>
    <w:rsid w:val="00253B23"/>
    <w:rsid w:val="002A4D5E"/>
    <w:rsid w:val="002F46A7"/>
    <w:rsid w:val="0052368B"/>
    <w:rsid w:val="005D403F"/>
    <w:rsid w:val="007538B4"/>
    <w:rsid w:val="007A0E74"/>
    <w:rsid w:val="008B2F74"/>
    <w:rsid w:val="008F0182"/>
    <w:rsid w:val="009440A1"/>
    <w:rsid w:val="00AE45CD"/>
    <w:rsid w:val="00BD0DDE"/>
    <w:rsid w:val="00BE0F31"/>
    <w:rsid w:val="00D76227"/>
    <w:rsid w:val="00F7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58C4"/>
  <w15:chartTrackingRefBased/>
  <w15:docId w15:val="{E5415E95-0BC1-4EFF-A4CE-3DFA124E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ono\Dropbox\Writing\Book3\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42</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mwono</dc:creator>
  <cp:keywords/>
  <dc:description/>
  <cp:lastModifiedBy>Michael Wono</cp:lastModifiedBy>
  <cp:revision>8</cp:revision>
  <dcterms:created xsi:type="dcterms:W3CDTF">2019-04-25T04:35:00Z</dcterms:created>
  <dcterms:modified xsi:type="dcterms:W3CDTF">2019-04-28T03:59:00Z</dcterms:modified>
</cp:coreProperties>
</file>